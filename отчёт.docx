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55" w:rsidRPr="00CE03BA" w:rsidRDefault="00CD3455" w:rsidP="00664546">
      <w:pPr>
        <w:tabs>
          <w:tab w:val="left" w:pos="2835"/>
        </w:tabs>
        <w:spacing w:after="10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03BA">
        <w:rPr>
          <w:rFonts w:ascii="Times New Roman" w:hAnsi="Times New Roman" w:cs="Times New Roman"/>
          <w:b/>
          <w:sz w:val="32"/>
          <w:szCs w:val="32"/>
        </w:rPr>
        <w:t>ФЕДЕРАЛЬНОЕ ГОСУДАСТВЕННОЕ АВТОНОМНОЕ ОБРАЗОВАТЕЛЬНОЕ УЧРЕЖДЕНИЕ ВЫСШЕГО ОБРАЗОВАНИЯ «РОССИЙСКИЙ УНИВЕРСИТЕТ ТРАНСПОРТА» (РУТ (МИИТ))</w:t>
      </w:r>
    </w:p>
    <w:p w:rsidR="00CD3455" w:rsidRPr="00CD3455" w:rsidRDefault="00CD3455" w:rsidP="00DE6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455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D3455" w:rsidRPr="00CD3455" w:rsidRDefault="00CD3455" w:rsidP="00DE6F57">
      <w:pPr>
        <w:spacing w:after="3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455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D3455" w:rsidRPr="00CD3455" w:rsidRDefault="00CD3455" w:rsidP="00DE6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455">
        <w:rPr>
          <w:rFonts w:ascii="Times New Roman" w:hAnsi="Times New Roman" w:cs="Times New Roman"/>
          <w:sz w:val="28"/>
          <w:szCs w:val="28"/>
        </w:rPr>
        <w:t>ОТЧЁТ</w:t>
      </w:r>
    </w:p>
    <w:p w:rsidR="00CD3455" w:rsidRPr="00CC1779" w:rsidRDefault="00CD3455" w:rsidP="00DE6F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CC1779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55">
        <w:rPr>
          <w:rFonts w:ascii="Times New Roman" w:hAnsi="Times New Roman" w:cs="Times New Roman"/>
          <w:sz w:val="28"/>
          <w:szCs w:val="28"/>
        </w:rPr>
        <w:t xml:space="preserve">РАБОТЕ </w:t>
      </w:r>
    </w:p>
    <w:p w:rsidR="00CD3455" w:rsidRPr="00635F81" w:rsidRDefault="00CC1779" w:rsidP="00DE6F57">
      <w:pPr>
        <w:spacing w:after="2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CD3455" w:rsidRPr="00CD345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CD3455" w:rsidRPr="00CD3455">
        <w:rPr>
          <w:rFonts w:ascii="Times New Roman" w:hAnsi="Times New Roman" w:cs="Times New Roman"/>
          <w:sz w:val="28"/>
          <w:szCs w:val="28"/>
        </w:rPr>
        <w:t>»</w:t>
      </w:r>
    </w:p>
    <w:p w:rsidR="00CD3455" w:rsidRPr="00CD3455" w:rsidRDefault="00CD3455" w:rsidP="00DE6F57">
      <w:pPr>
        <w:spacing w:line="360" w:lineRule="auto"/>
        <w:ind w:firstLine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доц. </w:t>
      </w:r>
      <w:r w:rsidR="00CC1779">
        <w:rPr>
          <w:rFonts w:ascii="Times New Roman" w:hAnsi="Times New Roman" w:cs="Times New Roman"/>
          <w:sz w:val="28"/>
          <w:szCs w:val="28"/>
        </w:rPr>
        <w:t>Васильева М. А.</w:t>
      </w:r>
    </w:p>
    <w:p w:rsidR="00635F81" w:rsidRDefault="00CD3455" w:rsidP="00DE6F57">
      <w:pPr>
        <w:spacing w:line="360" w:lineRule="auto"/>
        <w:ind w:firstLine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Pr="00CD3455">
        <w:rPr>
          <w:rFonts w:ascii="Times New Roman" w:hAnsi="Times New Roman" w:cs="Times New Roman"/>
          <w:sz w:val="28"/>
          <w:szCs w:val="28"/>
        </w:rPr>
        <w:t xml:space="preserve">241 </w:t>
      </w:r>
      <w:r>
        <w:rPr>
          <w:rFonts w:ascii="Times New Roman" w:hAnsi="Times New Roman" w:cs="Times New Roman"/>
          <w:sz w:val="28"/>
          <w:szCs w:val="28"/>
        </w:rPr>
        <w:t>Негодаева Т. А.</w:t>
      </w:r>
    </w:p>
    <w:p w:rsidR="00635F81" w:rsidRDefault="00635F81" w:rsidP="00DE6F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314" w:rsidRPr="006228F6" w:rsidRDefault="00635F81" w:rsidP="006228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8F6">
        <w:rPr>
          <w:rFonts w:ascii="Times New Roman" w:hAnsi="Times New Roman" w:cs="Times New Roman"/>
          <w:b/>
          <w:sz w:val="32"/>
          <w:szCs w:val="32"/>
        </w:rPr>
        <w:lastRenderedPageBreak/>
        <w:t>Формулировка задания:</w:t>
      </w:r>
    </w:p>
    <w:p w:rsidR="00797A38" w:rsidRPr="00AD3C73" w:rsidRDefault="00CC1779" w:rsidP="00CC1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CC1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C1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CC1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CC1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D3C73" w:rsidRPr="00AD3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1779" w:rsidRDefault="00CC1779" w:rsidP="00CC1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1779" w:rsidRDefault="00AD3C73" w:rsidP="00AD3C7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3C73">
        <w:rPr>
          <w:rFonts w:ascii="Times New Roman" w:hAnsi="Times New Roman" w:cs="Times New Roman"/>
          <w:b/>
          <w:sz w:val="32"/>
          <w:szCs w:val="32"/>
        </w:rPr>
        <w:t>Файлы, содержащиеся в проекте:</w:t>
      </w:r>
    </w:p>
    <w:p w:rsidR="00AD3C73" w:rsidRPr="00AD3C73" w:rsidRDefault="00AD3C73" w:rsidP="00CC17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C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3C7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3C7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D3C73" w:rsidRPr="00AD3C73" w:rsidRDefault="00AD3C73" w:rsidP="00CC17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3C73"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:rsidR="00AD3C73" w:rsidRPr="00E37EFD" w:rsidRDefault="00AD3C73" w:rsidP="00CC177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D3C73" w:rsidRPr="00E37EFD" w:rsidSect="00CD345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D3C7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E37EFD">
        <w:rPr>
          <w:rFonts w:ascii="Times New Roman" w:hAnsi="Times New Roman" w:cs="Times New Roman"/>
          <w:sz w:val="28"/>
          <w:szCs w:val="28"/>
        </w:rPr>
        <w:t>.</w:t>
      </w:r>
      <w:r w:rsidRPr="00AD3C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44CFF" w:rsidRPr="00CE03BA" w:rsidRDefault="00AD3C73" w:rsidP="00B6520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программы:</w:t>
      </w:r>
    </w:p>
    <w:p w:rsidR="00E37EFD" w:rsidRDefault="00E37E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7EFD">
        <w:rPr>
          <w:rFonts w:ascii="Times New Roman" w:hAnsi="Times New Roman" w:cs="Times New Roman"/>
          <w:sz w:val="28"/>
          <w:szCs w:val="28"/>
          <w:u w:val="single"/>
          <w:lang w:val="en-US"/>
        </w:rPr>
        <w:t>Source.cpp: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source.h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&lt;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stdexcept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List&lt;T&gt;: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:List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: size(0), head(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{} /*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конструктор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List&lt;T&gt;: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:~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List() /*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деструктор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{   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(head ==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Node* temp = head;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head-&gt;next;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delete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temp;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--size;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List&lt;T&gt;::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push_back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 data) /*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вставить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конец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списка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if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head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/*если список пустой*/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head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new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); /*создаём новый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передать в конструктор данные*/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else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/*если список не пустой*/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*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current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head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while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current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-&gt;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next</w:t>
      </w:r>
      <w:proofErr w:type="spellEnd"/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!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/*если указатель на следующий элемент не нулевой*/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current-&gt;next;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current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-&gt;next = new Node(data);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++size;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List&lt;T&gt;::insert(T data,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index)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(index &gt; size) 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throw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std::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out_of_range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("Index out of range"); //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Правильный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выброс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исключения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index == 0)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proofErr w:type="gramEnd"/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Node* previous = head;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index - 1; ++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 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previous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previous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-&gt;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next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Node*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newNode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Node(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data, previous-&gt;next);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previous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-&gt;next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newNode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++size;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List&lt;T&gt;::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pop_back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removeAt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 - 1);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List&lt;T&gt;::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removeAt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index)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index == 0)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(head ==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return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; 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    Node* temp = head;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head-&gt;next;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delete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temp;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--size   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else</w:t>
      </w:r>
      <w:proofErr w:type="gramEnd"/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Node* previous = head;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0;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 index - 1; ++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previous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previous-&gt;next;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Node*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toDelete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previous-&gt;next;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previous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-&gt;next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toDelete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-&gt;next;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delete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toDelete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--size;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List&lt;T&gt;::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push_front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 data)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Node(data, head);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size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E37EFD" w:rsidRDefault="00E37E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37EFD" w:rsidRDefault="00E37E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Source.h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template&lt;</w:t>
      </w:r>
      <w:proofErr w:type="spellStart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typename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T&gt;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List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public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List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~List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void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push_back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(T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 /*добавить элемент в конец списка*/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getsize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 {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size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;}; /*возвращает количество элементов в списке*/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push_front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(T data);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insert(T value,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index);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removeAt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index);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pop_back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private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struct</w:t>
      </w:r>
      <w:proofErr w:type="spellEnd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Node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Node* next;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T data;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explicit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Node(const T data, Node* next =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nullptr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        : 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data{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data}, next{next}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    {}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};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size; /*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элементов</w:t>
      </w: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head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/*указатель на начало списка*/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};</w:t>
      </w:r>
    </w:p>
    <w:p w:rsidR="00E37EFD" w:rsidRDefault="00E37E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37EFD" w:rsidRDefault="00E37EF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Main.cpp: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"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source.h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"source.cpp"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main()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   List&lt;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 list;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8);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list.push_</w:t>
      </w:r>
      <w:proofErr w:type="gramStart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proofErr w:type="spell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3);</w:t>
      </w:r>
    </w:p>
    <w:p w:rsidR="00E37EFD" w:rsidRPr="00E37EFD" w:rsidRDefault="00E37EFD" w:rsidP="00E37EFD">
      <w:pPr>
        <w:spacing w:after="0" w:line="228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37E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:rsidR="00A7114C" w:rsidRPr="00E37EFD" w:rsidRDefault="00A711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7EFD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:rsidR="00B6520E" w:rsidRPr="00E37EFD" w:rsidRDefault="00E37EFD" w:rsidP="00B6520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727710</wp:posOffset>
            </wp:positionV>
            <wp:extent cx="6189980" cy="1425575"/>
            <wp:effectExtent l="1905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37EFD">
        <w:rPr>
          <w:rFonts w:ascii="Times New Roman" w:hAnsi="Times New Roman" w:cs="Times New Roman"/>
          <w:b/>
          <w:sz w:val="32"/>
          <w:szCs w:val="32"/>
        </w:rPr>
        <w:t>UML диаграмма:</w:t>
      </w:r>
    </w:p>
    <w:sectPr w:rsidR="00B6520E" w:rsidRPr="00E37EFD" w:rsidSect="00CD3455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7AE" w:rsidRDefault="00DD67AE" w:rsidP="00CD3455">
      <w:pPr>
        <w:spacing w:after="0" w:line="240" w:lineRule="auto"/>
      </w:pPr>
      <w:r>
        <w:separator/>
      </w:r>
    </w:p>
  </w:endnote>
  <w:endnote w:type="continuationSeparator" w:id="0">
    <w:p w:rsidR="00DD67AE" w:rsidRDefault="00DD67AE" w:rsidP="00C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88541"/>
      <w:docPartObj>
        <w:docPartGallery w:val="Page Numbers (Bottom of Page)"/>
        <w:docPartUnique/>
      </w:docPartObj>
    </w:sdtPr>
    <w:sdtContent>
      <w:p w:rsidR="004924D6" w:rsidRDefault="00D74E11">
        <w:pPr>
          <w:pStyle w:val="a5"/>
          <w:jc w:val="center"/>
        </w:pPr>
        <w:fldSimple w:instr=" PAGE   \* MERGEFORMAT ">
          <w:r w:rsidR="00E37EFD">
            <w:rPr>
              <w:noProof/>
            </w:rPr>
            <w:t>7</w:t>
          </w:r>
        </w:fldSimple>
      </w:p>
    </w:sdtContent>
  </w:sdt>
  <w:p w:rsidR="00664546" w:rsidRDefault="0066454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455" w:rsidRDefault="00CD3455" w:rsidP="00CD3455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</w:t>
    </w:r>
  </w:p>
  <w:p w:rsidR="00CD3455" w:rsidRPr="00CD3455" w:rsidRDefault="00CD3455" w:rsidP="00CD3455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2023 г.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88539"/>
      <w:docPartObj>
        <w:docPartGallery w:val="Page Numbers (Bottom of Page)"/>
        <w:docPartUnique/>
      </w:docPartObj>
    </w:sdtPr>
    <w:sdtContent>
      <w:p w:rsidR="004924D6" w:rsidRDefault="00D74E11">
        <w:pPr>
          <w:pStyle w:val="a5"/>
          <w:jc w:val="center"/>
        </w:pPr>
        <w:fldSimple w:instr=" PAGE   \* MERGEFORMAT ">
          <w:r w:rsidR="00E37EFD">
            <w:rPr>
              <w:noProof/>
            </w:rPr>
            <w:t>3</w:t>
          </w:r>
        </w:fldSimple>
      </w:p>
    </w:sdtContent>
  </w:sdt>
  <w:p w:rsidR="00797A38" w:rsidRPr="00CD3455" w:rsidRDefault="00797A38" w:rsidP="00CD3455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7AE" w:rsidRDefault="00DD67AE" w:rsidP="00CD3455">
      <w:pPr>
        <w:spacing w:after="0" w:line="240" w:lineRule="auto"/>
      </w:pPr>
      <w:r>
        <w:separator/>
      </w:r>
    </w:p>
  </w:footnote>
  <w:footnote w:type="continuationSeparator" w:id="0">
    <w:p w:rsidR="00DD67AE" w:rsidRDefault="00DD67AE" w:rsidP="00C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BEF"/>
    <w:multiLevelType w:val="hybridMultilevel"/>
    <w:tmpl w:val="B0ECDE7A"/>
    <w:lvl w:ilvl="0" w:tplc="37AE6C7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12961"/>
    <w:multiLevelType w:val="hybridMultilevel"/>
    <w:tmpl w:val="2F4CF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D69"/>
    <w:multiLevelType w:val="hybridMultilevel"/>
    <w:tmpl w:val="17EADC14"/>
    <w:lvl w:ilvl="0" w:tplc="AFDE77C6">
      <w:start w:val="1"/>
      <w:numFmt w:val="decimal"/>
      <w:lvlText w:val="Задание %1"/>
      <w:lvlJc w:val="center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71BE"/>
    <w:multiLevelType w:val="hybridMultilevel"/>
    <w:tmpl w:val="C8DE7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B4D98"/>
    <w:multiLevelType w:val="hybridMultilevel"/>
    <w:tmpl w:val="13DC4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3595D"/>
    <w:multiLevelType w:val="hybridMultilevel"/>
    <w:tmpl w:val="BD2A7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01D9B"/>
    <w:multiLevelType w:val="hybridMultilevel"/>
    <w:tmpl w:val="7C7E4B0A"/>
    <w:lvl w:ilvl="0" w:tplc="525AD096">
      <w:start w:val="1"/>
      <w:numFmt w:val="decimal"/>
      <w:lvlText w:val="Задание %1"/>
      <w:lvlJc w:val="center"/>
      <w:pPr>
        <w:ind w:left="720" w:hanging="360"/>
      </w:pPr>
      <w:rPr>
        <w:rFonts w:ascii="Times New Roman" w:hAnsi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46D3C"/>
    <w:multiLevelType w:val="hybridMultilevel"/>
    <w:tmpl w:val="1DA47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3455"/>
    <w:rsid w:val="00071ABC"/>
    <w:rsid w:val="00105FB9"/>
    <w:rsid w:val="00117C02"/>
    <w:rsid w:val="001874B9"/>
    <w:rsid w:val="00193906"/>
    <w:rsid w:val="001A6D86"/>
    <w:rsid w:val="002006DA"/>
    <w:rsid w:val="00207B00"/>
    <w:rsid w:val="00225972"/>
    <w:rsid w:val="00244C4B"/>
    <w:rsid w:val="002703B4"/>
    <w:rsid w:val="002777DC"/>
    <w:rsid w:val="00277A5F"/>
    <w:rsid w:val="002C737E"/>
    <w:rsid w:val="002C7C77"/>
    <w:rsid w:val="002F3AEB"/>
    <w:rsid w:val="003108EE"/>
    <w:rsid w:val="00371BC8"/>
    <w:rsid w:val="003810A2"/>
    <w:rsid w:val="003B16B1"/>
    <w:rsid w:val="003B5714"/>
    <w:rsid w:val="003E4636"/>
    <w:rsid w:val="00404099"/>
    <w:rsid w:val="004467D1"/>
    <w:rsid w:val="004663BE"/>
    <w:rsid w:val="00487BD1"/>
    <w:rsid w:val="0049146E"/>
    <w:rsid w:val="004924D6"/>
    <w:rsid w:val="004B1247"/>
    <w:rsid w:val="004B51FB"/>
    <w:rsid w:val="004D4BDD"/>
    <w:rsid w:val="004F1078"/>
    <w:rsid w:val="005025B3"/>
    <w:rsid w:val="00503D27"/>
    <w:rsid w:val="005045E2"/>
    <w:rsid w:val="005229F5"/>
    <w:rsid w:val="00576E53"/>
    <w:rsid w:val="005807B5"/>
    <w:rsid w:val="005C35CE"/>
    <w:rsid w:val="005C467A"/>
    <w:rsid w:val="005D1301"/>
    <w:rsid w:val="005F56B9"/>
    <w:rsid w:val="00614952"/>
    <w:rsid w:val="00616160"/>
    <w:rsid w:val="006228F6"/>
    <w:rsid w:val="00635F81"/>
    <w:rsid w:val="00664546"/>
    <w:rsid w:val="00667F5D"/>
    <w:rsid w:val="00681554"/>
    <w:rsid w:val="006B1D2B"/>
    <w:rsid w:val="006B3EB1"/>
    <w:rsid w:val="00703B05"/>
    <w:rsid w:val="0071371D"/>
    <w:rsid w:val="0075712D"/>
    <w:rsid w:val="00797A38"/>
    <w:rsid w:val="00835A67"/>
    <w:rsid w:val="00871F50"/>
    <w:rsid w:val="008811AC"/>
    <w:rsid w:val="008967B5"/>
    <w:rsid w:val="008B57EB"/>
    <w:rsid w:val="008F547A"/>
    <w:rsid w:val="00957B79"/>
    <w:rsid w:val="00962A15"/>
    <w:rsid w:val="009A299F"/>
    <w:rsid w:val="009C7C1A"/>
    <w:rsid w:val="009D4CC1"/>
    <w:rsid w:val="00A00505"/>
    <w:rsid w:val="00A135C1"/>
    <w:rsid w:val="00A7114C"/>
    <w:rsid w:val="00A948BD"/>
    <w:rsid w:val="00AA077C"/>
    <w:rsid w:val="00AA09D0"/>
    <w:rsid w:val="00AA681C"/>
    <w:rsid w:val="00AD3C73"/>
    <w:rsid w:val="00AD66DA"/>
    <w:rsid w:val="00AE737B"/>
    <w:rsid w:val="00B46673"/>
    <w:rsid w:val="00B6520E"/>
    <w:rsid w:val="00B667DD"/>
    <w:rsid w:val="00B83A3A"/>
    <w:rsid w:val="00BF19E3"/>
    <w:rsid w:val="00C60D9B"/>
    <w:rsid w:val="00C7064D"/>
    <w:rsid w:val="00C9320D"/>
    <w:rsid w:val="00CB50B2"/>
    <w:rsid w:val="00CC1779"/>
    <w:rsid w:val="00CD3455"/>
    <w:rsid w:val="00CE03BA"/>
    <w:rsid w:val="00D16314"/>
    <w:rsid w:val="00D25F37"/>
    <w:rsid w:val="00D3275D"/>
    <w:rsid w:val="00D44CFF"/>
    <w:rsid w:val="00D66446"/>
    <w:rsid w:val="00D74E11"/>
    <w:rsid w:val="00D91A8D"/>
    <w:rsid w:val="00DA5046"/>
    <w:rsid w:val="00DA61A2"/>
    <w:rsid w:val="00DB0CE5"/>
    <w:rsid w:val="00DD67AE"/>
    <w:rsid w:val="00DE6F57"/>
    <w:rsid w:val="00DF7E57"/>
    <w:rsid w:val="00E37EFD"/>
    <w:rsid w:val="00EC5F9B"/>
    <w:rsid w:val="00EC6277"/>
    <w:rsid w:val="00F177FB"/>
    <w:rsid w:val="00F4015A"/>
    <w:rsid w:val="00F5695C"/>
    <w:rsid w:val="00F72E73"/>
    <w:rsid w:val="00F81C6E"/>
    <w:rsid w:val="00FB0B26"/>
    <w:rsid w:val="00FB46E6"/>
    <w:rsid w:val="00FC0D5B"/>
    <w:rsid w:val="00FC1630"/>
    <w:rsid w:val="00FD73AB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D3455"/>
  </w:style>
  <w:style w:type="paragraph" w:styleId="a5">
    <w:name w:val="footer"/>
    <w:basedOn w:val="a"/>
    <w:link w:val="a6"/>
    <w:uiPriority w:val="99"/>
    <w:unhideWhenUsed/>
    <w:rsid w:val="00C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455"/>
  </w:style>
  <w:style w:type="paragraph" w:styleId="a7">
    <w:name w:val="List Paragraph"/>
    <w:basedOn w:val="a"/>
    <w:uiPriority w:val="34"/>
    <w:qFormat/>
    <w:rsid w:val="00635F8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B50B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B5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50B2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B0C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DB0CE5"/>
    <w:pPr>
      <w:spacing w:after="0" w:line="240" w:lineRule="auto"/>
    </w:pPr>
  </w:style>
  <w:style w:type="paragraph" w:styleId="ad">
    <w:name w:val="Normal (Web)"/>
    <w:basedOn w:val="a"/>
    <w:uiPriority w:val="99"/>
    <w:unhideWhenUsed/>
    <w:rsid w:val="003B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6AA0D9-4988-4C4C-A640-5F501721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отчёт.docx</Template>
  <TotalTime>0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2024-03-07T21:40:00Z</dcterms:created>
  <dcterms:modified xsi:type="dcterms:W3CDTF">2024-03-07T21:40:00Z</dcterms:modified>
</cp:coreProperties>
</file>